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60C4BE87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4B28C8B1B485E346BAB8838B0647B46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14:paraId="794C9ED6" w14:textId="254ED75D" w:rsidR="00B93310" w:rsidRPr="005152F2" w:rsidRDefault="00404F90" w:rsidP="003856C9">
                <w:pPr>
                  <w:pStyle w:val="Heading1"/>
                </w:pPr>
                <w:r>
                  <w:t>Sean Finley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58ED4737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B766AD6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E1AA88E" wp14:editId="3FC12B13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740F8A5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07DCFD9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1D20105" w14:textId="1089A5C4" w:rsidR="00441EB9" w:rsidRDefault="0040591C" w:rsidP="00441EB9">
                  <w:pPr>
                    <w:pStyle w:val="Heading3"/>
                  </w:pPr>
                  <w:r>
                    <w:t>finleysean9@gmail</w:t>
                  </w:r>
                  <w:r w:rsidR="009418AA">
                    <w:t>.</w:t>
                  </w:r>
                  <w:r>
                    <w:t>co</w:t>
                  </w:r>
                  <w:r w:rsidR="009418AA">
                    <w:t>m</w:t>
                  </w:r>
                </w:p>
              </w:tc>
            </w:tr>
            <w:tr w:rsidR="00441EB9" w:rsidRPr="005152F2" w14:paraId="74B2FB6A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59B5FB2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09E496C" wp14:editId="0373A60E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49F71AE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AWlIkDFiUAAJjeAAAOAAAAAAAAAAAAAAAAAC4CAABkcnMvZTJvRG9jLnhtbFBL&#13;&#10;AQItABQABgAIAAAAIQDbJ8Nc3AAAAAgBAAAPAAAAAAAAAAAAAAAAAHAnAABkcnMvZG93bnJldi54&#13;&#10;bWxQSwUGAAAAAAQABADzAAAAeSgAAAAA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44F47CD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BD1ECE8" w14:textId="77777777" w:rsidR="00441EB9" w:rsidRDefault="009418AA" w:rsidP="00441EB9">
                  <w:pPr>
                    <w:pStyle w:val="Heading3"/>
                  </w:pPr>
                  <w:r>
                    <w:t>(352)789-1804</w:t>
                  </w:r>
                </w:p>
                <w:p w14:paraId="26B522AB" w14:textId="77777777" w:rsidR="005B2E6C" w:rsidRDefault="005B2E6C" w:rsidP="00441EB9">
                  <w:pPr>
                    <w:pStyle w:val="Heading3"/>
                  </w:pPr>
                </w:p>
                <w:p w14:paraId="116403DA" w14:textId="303CC743" w:rsidR="005B2E6C" w:rsidRDefault="005B2E6C" w:rsidP="00441EB9">
                  <w:pPr>
                    <w:pStyle w:val="Heading3"/>
                  </w:pPr>
                </w:p>
              </w:tc>
            </w:tr>
            <w:tr w:rsidR="005A7E57" w:rsidRPr="005152F2" w14:paraId="4E730A87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7265328A" w14:textId="77777777" w:rsidR="002C77B9" w:rsidRDefault="00000000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DE7B8510CA0D2C4888A4ACB8DA5B6536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B7747">
                        <w:t>Objective</w:t>
                      </w:r>
                    </w:sdtContent>
                  </w:sdt>
                </w:p>
                <w:p w14:paraId="2F50C66E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39C184BF" wp14:editId="500E777E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F40872D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8D92BD3" w14:textId="1FE56E8F" w:rsidR="005A7E57" w:rsidRDefault="00347779" w:rsidP="00D11C4D">
                  <w:r>
                    <w:t>I wish to prove myself in whatever place I work. I wish to show that I can be useful as well as be trusted to lead projects and people one day as well. My goal is to become a web designer and software engineer.</w:t>
                  </w:r>
                </w:p>
              </w:tc>
            </w:tr>
            <w:tr w:rsidR="00463463" w:rsidRPr="005152F2" w14:paraId="7ECCA3BA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2E67C4D2" w14:textId="77777777" w:rsidR="005A7E57" w:rsidRDefault="00000000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AE4167B4D7C0B64CBA673D55D56AE1A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>
                        <w:t>Skills</w:t>
                      </w:r>
                    </w:sdtContent>
                  </w:sdt>
                </w:p>
                <w:p w14:paraId="5DF675B8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560AEA06" wp14:editId="7BC0CC6E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1D0C0CE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30EEDFB" w14:textId="02BE353C" w:rsidR="00463463" w:rsidRPr="005152F2" w:rsidRDefault="00347779" w:rsidP="00347779">
                  <w:r>
                    <w:t>I am great at making friends and being friendly with others. I am proficient in Microsoft 365 as well as HTML, CSS, and JavaScript.</w:t>
                  </w:r>
                </w:p>
              </w:tc>
            </w:tr>
            <w:tr w:rsidR="00347779" w:rsidRPr="005152F2" w14:paraId="29BCE960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22797CFE" w14:textId="77777777" w:rsidR="00347779" w:rsidRDefault="00347779" w:rsidP="00347779">
                  <w:pPr>
                    <w:pStyle w:val="Heading3"/>
                    <w:jc w:val="both"/>
                  </w:pPr>
                </w:p>
              </w:tc>
            </w:tr>
          </w:tbl>
          <w:p w14:paraId="0BB205D8" w14:textId="77777777" w:rsidR="00B93310" w:rsidRPr="005152F2" w:rsidRDefault="00B93310" w:rsidP="003856C9"/>
        </w:tc>
        <w:tc>
          <w:tcPr>
            <w:tcW w:w="723" w:type="dxa"/>
          </w:tcPr>
          <w:p w14:paraId="4796D8E7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2D0E1D3E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010C00EB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08D4EC401722B349A255C93DDBAA726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448BF988" w14:textId="5B6EB7F6" w:rsidR="008F6337" w:rsidRPr="0043426C" w:rsidRDefault="00404F90" w:rsidP="002B3890">
                  <w:pPr>
                    <w:pStyle w:val="Heading4"/>
                  </w:pPr>
                  <w:r>
                    <w:t>K-Mart cashier/stocker</w:t>
                  </w:r>
                </w:p>
                <w:p w14:paraId="48F0BF28" w14:textId="42744E72" w:rsidR="008F6337" w:rsidRPr="005152F2" w:rsidRDefault="00404F90" w:rsidP="008F6337">
                  <w:pPr>
                    <w:pStyle w:val="Heading5"/>
                  </w:pPr>
                  <w:r>
                    <w:t>In 2017 for four months</w:t>
                  </w:r>
                </w:p>
                <w:p w14:paraId="41628DCB" w14:textId="4BFBF5B7" w:rsidR="007B2F5C" w:rsidRDefault="00945A71" w:rsidP="00781359">
                  <w:r>
                    <w:t>I started as a cashier, and from there they moved me to do various jobs, such as stocking shelves and running the layaway department</w:t>
                  </w:r>
                  <w:r w:rsidR="00EF7E22">
                    <w:t>, dealing with customers and new circumstances every day</w:t>
                  </w:r>
                  <w:r>
                    <w:t xml:space="preserve">. I left due to college </w:t>
                  </w:r>
                  <w:r w:rsidR="00EF7E22">
                    <w:t>and time being spread too thin.</w:t>
                  </w:r>
                </w:p>
                <w:p w14:paraId="1240D64E" w14:textId="77777777" w:rsidR="00781359" w:rsidRDefault="00781359" w:rsidP="00781359"/>
                <w:p w14:paraId="723AB0B8" w14:textId="12CE2F09" w:rsidR="00781359" w:rsidRDefault="00347779" w:rsidP="00781359">
                  <w:r>
                    <w:t>Don Ellis Painting and Pressure Washing</w:t>
                  </w:r>
                </w:p>
                <w:p w14:paraId="1359ABC9" w14:textId="61B13710" w:rsidR="00347779" w:rsidRDefault="00347779" w:rsidP="00781359">
                  <w:r>
                    <w:t>11/01/2019 to 01/16/2020</w:t>
                  </w:r>
                </w:p>
                <w:p w14:paraId="489D579C" w14:textId="32CC8086" w:rsidR="00347779" w:rsidRDefault="00347779" w:rsidP="00781359">
                  <w:r w:rsidRPr="00347779">
                    <w:t xml:space="preserve">Went to </w:t>
                  </w:r>
                  <w:r>
                    <w:t>Cl</w:t>
                  </w:r>
                  <w:r w:rsidRPr="00347779">
                    <w:t>ients homes and offices, and painted everything that was needed by the client,</w:t>
                  </w:r>
                </w:p>
                <w:p w14:paraId="449D9B4D" w14:textId="77777777" w:rsidR="00347779" w:rsidRPr="0043426C" w:rsidRDefault="00347779" w:rsidP="00781359"/>
                <w:p w14:paraId="7CE68673" w14:textId="3EE4C658" w:rsidR="007B2F5C" w:rsidRPr="005152F2" w:rsidRDefault="00EF7E22" w:rsidP="007B2F5C">
                  <w:pPr>
                    <w:pStyle w:val="Heading5"/>
                  </w:pPr>
                  <w:r>
                    <w:t>DRR Drywall technician</w:t>
                  </w:r>
                </w:p>
                <w:p w14:paraId="2AD24A31" w14:textId="5E2C303B" w:rsidR="008F6337" w:rsidRDefault="00347779" w:rsidP="00832F81">
                  <w:r>
                    <w:t>04/01/2021 to 08/01/2021</w:t>
                  </w:r>
                </w:p>
                <w:p w14:paraId="744440D5" w14:textId="3D08D4DF" w:rsidR="00EF7E22" w:rsidRDefault="00EF7E22" w:rsidP="00832F81">
                  <w:r>
                    <w:t>I worked hand in hand with the owner of the company every day in customer</w:t>
                  </w:r>
                  <w:r w:rsidR="009418AA">
                    <w:t>’</w:t>
                  </w:r>
                  <w:r>
                    <w:t xml:space="preserve">s homes </w:t>
                  </w:r>
                  <w:r w:rsidR="009418AA">
                    <w:t>repairing and patching drywall. We had a great reputation among our clients and were able to speak freely with them as we worked.</w:t>
                  </w:r>
                </w:p>
                <w:p w14:paraId="2A986F6E" w14:textId="77777777" w:rsidR="00DC35C5" w:rsidRDefault="00DC35C5" w:rsidP="00781359">
                  <w:pPr>
                    <w:jc w:val="both"/>
                  </w:pPr>
                </w:p>
                <w:p w14:paraId="57E86CF6" w14:textId="77777777" w:rsidR="00DC35C5" w:rsidRDefault="00DC35C5" w:rsidP="00832F81">
                  <w:r>
                    <w:t>Townley Engineering C&amp;C Machinist</w:t>
                  </w:r>
                </w:p>
                <w:p w14:paraId="50C57EF3" w14:textId="77777777" w:rsidR="00DC35C5" w:rsidRDefault="00DC35C5" w:rsidP="00832F81">
                  <w:r>
                    <w:t>June 2022 – Now</w:t>
                  </w:r>
                </w:p>
                <w:p w14:paraId="32C0E496" w14:textId="6F91ABB3" w:rsidR="00DC35C5" w:rsidRDefault="00DC35C5" w:rsidP="00832F81">
                  <w:r>
                    <w:t xml:space="preserve">I’ve learned how to run and operate a form of heavy machinery, that a lot of people have to go to school for, in three months. I grew and was welcomed by all of my coworkers and quickly became a part of the team. And while I’ve only been here a short while, I’ve made myself worth something to my coworkers and company. </w:t>
                  </w:r>
                </w:p>
              </w:tc>
            </w:tr>
            <w:tr w:rsidR="008F6337" w14:paraId="1CBD098C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184A9B2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2AB49EB01671DE4EBEAA629E9D54B613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296EC0CC" w14:textId="2667F572" w:rsidR="007B2F5C" w:rsidRPr="0043426C" w:rsidRDefault="005B2E6C" w:rsidP="002B3890">
                  <w:pPr>
                    <w:pStyle w:val="Heading4"/>
                  </w:pPr>
                  <w:r>
                    <w:t xml:space="preserve">Associates in arts </w:t>
                  </w:r>
                </w:p>
                <w:p w14:paraId="18E70F41" w14:textId="00129699" w:rsidR="007B2F5C" w:rsidRPr="005152F2" w:rsidRDefault="005B2E6C" w:rsidP="007B2F5C">
                  <w:pPr>
                    <w:pStyle w:val="Heading5"/>
                  </w:pPr>
                  <w:r>
                    <w:t>College of Central Florida</w:t>
                  </w:r>
                </w:p>
                <w:p w14:paraId="0AE7328D" w14:textId="77777777" w:rsidR="008F6337" w:rsidRDefault="005B2E6C" w:rsidP="007B2F5C">
                  <w:r>
                    <w:t>I aimed for a degree in engineering, so I have taken any and all math classes, including programming and a class about all of Microsoft applications, such as word and excel.</w:t>
                  </w:r>
                </w:p>
                <w:p w14:paraId="0B5C738E" w14:textId="77777777" w:rsidR="00347779" w:rsidRDefault="00347779" w:rsidP="007B2F5C"/>
                <w:p w14:paraId="0E5326F7" w14:textId="77777777" w:rsidR="00347779" w:rsidRDefault="00347779" w:rsidP="007B2F5C">
                  <w:r>
                    <w:t>UCF Coding Bootcamp</w:t>
                  </w:r>
                </w:p>
                <w:p w14:paraId="464EEBAA" w14:textId="77777777" w:rsidR="00347779" w:rsidRDefault="00347779" w:rsidP="007B2F5C">
                  <w:r>
                    <w:t>Currently pursuing a certificate</w:t>
                  </w:r>
                </w:p>
                <w:p w14:paraId="7340EC7A" w14:textId="368ACEC6" w:rsidR="00347779" w:rsidRDefault="00347779" w:rsidP="007B2F5C">
                  <w:r>
                    <w:t>I am currently enrolled in UCF’s coding bootcamp and am on track to earn my certificate by December of this year.</w:t>
                  </w:r>
                </w:p>
              </w:tc>
            </w:tr>
            <w:tr w:rsidR="008F6337" w14:paraId="4D5ED395" w14:textId="77777777" w:rsidTr="005B2E6C">
              <w:trPr>
                <w:trHeight w:val="1175"/>
              </w:trPr>
              <w:tc>
                <w:tcPr>
                  <w:tcW w:w="5191" w:type="dxa"/>
                </w:tcPr>
                <w:p w14:paraId="1B23F1D7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8E55DE2196E77645BB5962CBD7C582BC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p w14:paraId="4D017E80" w14:textId="3F859D49" w:rsidR="008F6337" w:rsidRDefault="005B2E6C" w:rsidP="008F6337">
                  <w:r>
                    <w:t xml:space="preserve">I’m a Sunday School teacher for the kids at my church that I attend in Belleview. I have to have a lesson ready every week and get our assistants involved and helping with the kids. </w:t>
                  </w:r>
                  <w:r w:rsidR="00F56CC1">
                    <w:t>I was secretary for the ROC club in college and helped lead the club and was relied on to attend meetings with other clubs and the school.</w:t>
                  </w:r>
                </w:p>
              </w:tc>
            </w:tr>
          </w:tbl>
          <w:p w14:paraId="49E7E839" w14:textId="77777777" w:rsidR="008F6337" w:rsidRPr="005152F2" w:rsidRDefault="008F6337" w:rsidP="003856C9"/>
        </w:tc>
      </w:tr>
    </w:tbl>
    <w:p w14:paraId="76CE297D" w14:textId="77777777" w:rsidR="00E941EF" w:rsidRDefault="00E941EF" w:rsidP="0019561F">
      <w:pPr>
        <w:pStyle w:val="NoSpacing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406F7" w14:textId="77777777" w:rsidR="00D40DE5" w:rsidRDefault="00D40DE5" w:rsidP="003856C9">
      <w:pPr>
        <w:spacing w:after="0" w:line="240" w:lineRule="auto"/>
      </w:pPr>
      <w:r>
        <w:separator/>
      </w:r>
    </w:p>
  </w:endnote>
  <w:endnote w:type="continuationSeparator" w:id="0">
    <w:p w14:paraId="662D3C84" w14:textId="77777777" w:rsidR="00D40DE5" w:rsidRDefault="00D40DE5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EFA43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A7A1E70" wp14:editId="29EE81D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8E0AD7E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1BnfBkAAGe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AE79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83C7C31" wp14:editId="0375361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47A92DB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1D6DD" w14:textId="77777777" w:rsidR="00D40DE5" w:rsidRDefault="00D40DE5" w:rsidP="003856C9">
      <w:pPr>
        <w:spacing w:after="0" w:line="240" w:lineRule="auto"/>
      </w:pPr>
      <w:r>
        <w:separator/>
      </w:r>
    </w:p>
  </w:footnote>
  <w:footnote w:type="continuationSeparator" w:id="0">
    <w:p w14:paraId="4522A795" w14:textId="77777777" w:rsidR="00D40DE5" w:rsidRDefault="00D40DE5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DDD6C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26BD058C" wp14:editId="3C8A8E1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5ABCB8C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CE520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DF8A03A" wp14:editId="0627999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738A7B0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90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47779"/>
    <w:rsid w:val="003856C9"/>
    <w:rsid w:val="00396369"/>
    <w:rsid w:val="003F4D31"/>
    <w:rsid w:val="00404F90"/>
    <w:rsid w:val="0040591C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5B2E6C"/>
    <w:rsid w:val="00616FF4"/>
    <w:rsid w:val="006A3CE7"/>
    <w:rsid w:val="00743379"/>
    <w:rsid w:val="007803B7"/>
    <w:rsid w:val="00781359"/>
    <w:rsid w:val="007B2F5C"/>
    <w:rsid w:val="007C5F05"/>
    <w:rsid w:val="007E31FA"/>
    <w:rsid w:val="00832043"/>
    <w:rsid w:val="00832F81"/>
    <w:rsid w:val="008C7CA2"/>
    <w:rsid w:val="008F6337"/>
    <w:rsid w:val="009418AA"/>
    <w:rsid w:val="00945A71"/>
    <w:rsid w:val="00A42F91"/>
    <w:rsid w:val="00AF1258"/>
    <w:rsid w:val="00B01E52"/>
    <w:rsid w:val="00B42C0B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40DE5"/>
    <w:rsid w:val="00D5067A"/>
    <w:rsid w:val="00DC35C5"/>
    <w:rsid w:val="00DC79BB"/>
    <w:rsid w:val="00E34D58"/>
    <w:rsid w:val="00E941EF"/>
    <w:rsid w:val="00EB1C1B"/>
    <w:rsid w:val="00EF7E22"/>
    <w:rsid w:val="00F56435"/>
    <w:rsid w:val="00F56CC1"/>
    <w:rsid w:val="00FA07AA"/>
    <w:rsid w:val="00FB0A17"/>
    <w:rsid w:val="00FB6A8F"/>
    <w:rsid w:val="00FD2BFA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83FAF"/>
  <w15:chartTrackingRefBased/>
  <w15:docId w15:val="{2583E043-4301-B849-9067-D8A74AAB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an/Library/Containers/com.microsoft.Word/Data/Library/Application%20Support/Microsoft/Office/16.0/DTS/en-US%7b1AB14A25-F464-D145-9901-CF4A4388F6B6%7d/%7b3C55B6C1-FFB7-F54C-BA2C-C1F6004F694C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28C8B1B485E346BAB8838B0647B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5C19B-8D87-354A-92C4-7AFD97A29418}"/>
      </w:docPartPr>
      <w:docPartBody>
        <w:p w:rsidR="00D7623A" w:rsidRDefault="00000000">
          <w:pPr>
            <w:pStyle w:val="4B28C8B1B485E346BAB8838B0647B460"/>
          </w:pPr>
          <w:r w:rsidRPr="005152F2">
            <w:t>Your Name</w:t>
          </w:r>
        </w:p>
      </w:docPartBody>
    </w:docPart>
    <w:docPart>
      <w:docPartPr>
        <w:name w:val="DE7B8510CA0D2C4888A4ACB8DA5B6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2A76C-DA20-E943-AAF6-BF77449BA445}"/>
      </w:docPartPr>
      <w:docPartBody>
        <w:p w:rsidR="00D7623A" w:rsidRDefault="00000000">
          <w:pPr>
            <w:pStyle w:val="DE7B8510CA0D2C4888A4ACB8DA5B6536"/>
          </w:pPr>
          <w:r>
            <w:t>Objective</w:t>
          </w:r>
        </w:p>
      </w:docPartBody>
    </w:docPart>
    <w:docPart>
      <w:docPartPr>
        <w:name w:val="AE4167B4D7C0B64CBA673D55D56AE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1EB79-335B-8C41-952B-D609CE69B0E6}"/>
      </w:docPartPr>
      <w:docPartBody>
        <w:p w:rsidR="00D7623A" w:rsidRDefault="00000000">
          <w:pPr>
            <w:pStyle w:val="AE4167B4D7C0B64CBA673D55D56AE1A0"/>
          </w:pPr>
          <w:r>
            <w:t>Skills</w:t>
          </w:r>
        </w:p>
      </w:docPartBody>
    </w:docPart>
    <w:docPart>
      <w:docPartPr>
        <w:name w:val="08D4EC401722B349A255C93DDBAA7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A8E6E-8A3D-AE4E-846D-3DB9B077039D}"/>
      </w:docPartPr>
      <w:docPartBody>
        <w:p w:rsidR="00D7623A" w:rsidRDefault="00000000">
          <w:pPr>
            <w:pStyle w:val="08D4EC401722B349A255C93DDBAA7260"/>
          </w:pPr>
          <w:r w:rsidRPr="005152F2">
            <w:t>Experience</w:t>
          </w:r>
        </w:p>
      </w:docPartBody>
    </w:docPart>
    <w:docPart>
      <w:docPartPr>
        <w:name w:val="2AB49EB01671DE4EBEAA629E9D54B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39316-4918-354D-B2FE-827A3B225E2F}"/>
      </w:docPartPr>
      <w:docPartBody>
        <w:p w:rsidR="00D7623A" w:rsidRDefault="00000000">
          <w:pPr>
            <w:pStyle w:val="2AB49EB01671DE4EBEAA629E9D54B613"/>
          </w:pPr>
          <w:r w:rsidRPr="005152F2">
            <w:t>Education</w:t>
          </w:r>
        </w:p>
      </w:docPartBody>
    </w:docPart>
    <w:docPart>
      <w:docPartPr>
        <w:name w:val="8E55DE2196E77645BB5962CBD7C58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3FA41-3042-DC47-91DD-9D5F361FC279}"/>
      </w:docPartPr>
      <w:docPartBody>
        <w:p w:rsidR="00D7623A" w:rsidRDefault="00000000">
          <w:pPr>
            <w:pStyle w:val="8E55DE2196E77645BB5962CBD7C582BC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3A"/>
    <w:rsid w:val="007633E0"/>
    <w:rsid w:val="00D7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28C8B1B485E346BAB8838B0647B460">
    <w:name w:val="4B28C8B1B485E346BAB8838B0647B460"/>
  </w:style>
  <w:style w:type="paragraph" w:customStyle="1" w:styleId="DE7B8510CA0D2C4888A4ACB8DA5B6536">
    <w:name w:val="DE7B8510CA0D2C4888A4ACB8DA5B6536"/>
  </w:style>
  <w:style w:type="paragraph" w:customStyle="1" w:styleId="AE4167B4D7C0B64CBA673D55D56AE1A0">
    <w:name w:val="AE4167B4D7C0B64CBA673D55D56AE1A0"/>
  </w:style>
  <w:style w:type="paragraph" w:customStyle="1" w:styleId="08D4EC401722B349A255C93DDBAA7260">
    <w:name w:val="08D4EC401722B349A255C93DDBAA7260"/>
  </w:style>
  <w:style w:type="paragraph" w:customStyle="1" w:styleId="2AB49EB01671DE4EBEAA629E9D54B613">
    <w:name w:val="2AB49EB01671DE4EBEAA629E9D54B613"/>
  </w:style>
  <w:style w:type="paragraph" w:customStyle="1" w:styleId="8E55DE2196E77645BB5962CBD7C582BC">
    <w:name w:val="8E55DE2196E77645BB5962CBD7C582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{3C55B6C1-FFB7-F54C-BA2C-C1F6004F694C}tf16392740.dotx</Template>
  <TotalTime>1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Finley</dc:creator>
  <cp:keywords/>
  <dc:description/>
  <cp:lastModifiedBy>Sean Finley</cp:lastModifiedBy>
  <cp:revision>2</cp:revision>
  <dcterms:created xsi:type="dcterms:W3CDTF">2023-08-18T02:46:00Z</dcterms:created>
  <dcterms:modified xsi:type="dcterms:W3CDTF">2023-08-18T02:46:00Z</dcterms:modified>
</cp:coreProperties>
</file>